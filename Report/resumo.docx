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34" w:rsidRPr="00821325" w:rsidRDefault="004554DE" w:rsidP="00821325">
      <w:pPr>
        <w:pStyle w:val="Ttulodecaptulo"/>
        <w:numPr>
          <w:ilvl w:val="0"/>
          <w:numId w:val="0"/>
        </w:numPr>
        <w:rPr>
          <w:lang w:val="pt-BR"/>
        </w:rPr>
      </w:pPr>
      <w:r w:rsidRPr="00D40616">
        <w:rPr>
          <w:lang w:val="pt-BR"/>
        </w:rPr>
        <w:t>Abstract</w:t>
      </w:r>
      <w:bookmarkStart w:id="0" w:name="_GoBack"/>
      <w:bookmarkEnd w:id="0"/>
    </w:p>
    <w:p w:rsidR="007335F8" w:rsidRPr="00821325" w:rsidRDefault="0006378C" w:rsidP="00821325">
      <w:pPr>
        <w:ind w:firstLine="567"/>
        <w:jc w:val="both"/>
        <w:rPr>
          <w:rFonts w:cs="Arial"/>
          <w:sz w:val="24"/>
          <w:szCs w:val="24"/>
          <w:lang w:val="pt-BR"/>
        </w:rPr>
      </w:pPr>
      <w:r w:rsidRPr="0006378C">
        <w:rPr>
          <w:rFonts w:cs="Arial"/>
          <w:sz w:val="24"/>
          <w:szCs w:val="24"/>
          <w:lang w:val="pt-BR"/>
        </w:rPr>
        <w:t>Este trabalho tem como objeto investigar a implementa</w:t>
      </w:r>
      <w:r w:rsidR="00821325">
        <w:rPr>
          <w:rFonts w:cs="Arial"/>
          <w:sz w:val="24"/>
          <w:szCs w:val="24"/>
          <w:lang w:val="pt-BR"/>
        </w:rPr>
        <w:t>ção do método dos elementos f</w:t>
      </w:r>
      <w:r>
        <w:rPr>
          <w:rFonts w:cs="Arial"/>
          <w:sz w:val="24"/>
          <w:szCs w:val="24"/>
          <w:lang w:val="pt-BR"/>
        </w:rPr>
        <w:t>initos com diferentes tipos de elementos, para problemas em duas ou três dimensões,</w:t>
      </w:r>
      <w:r w:rsidR="004554DE" w:rsidRPr="0006378C"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 xml:space="preserve">utilizando o </w:t>
      </w:r>
      <w:r w:rsidR="004554DE" w:rsidRPr="0006378C">
        <w:rPr>
          <w:rFonts w:cs="Arial"/>
          <w:sz w:val="24"/>
          <w:szCs w:val="24"/>
          <w:lang w:val="pt-BR"/>
        </w:rPr>
        <w:t xml:space="preserve">OpenCL (Open Computing Language). </w:t>
      </w:r>
      <w:r w:rsidRPr="0006378C">
        <w:rPr>
          <w:rFonts w:cs="Arial"/>
          <w:sz w:val="24"/>
          <w:szCs w:val="24"/>
          <w:lang w:val="pt-BR"/>
        </w:rPr>
        <w:t>A computação de alto desempenho, particularmente utilizando processadores gráficos (GPUs) tem adquirido tra</w:t>
      </w:r>
      <w:r>
        <w:rPr>
          <w:rFonts w:cs="Arial"/>
          <w:sz w:val="24"/>
          <w:szCs w:val="24"/>
          <w:lang w:val="pt-BR"/>
        </w:rPr>
        <w:t>ção nos últimos anos com o advento de linguagens de programação de mais alto nível como CUDA e OpenCL</w:t>
      </w:r>
      <w:r w:rsidR="004554DE" w:rsidRPr="0006378C">
        <w:rPr>
          <w:rFonts w:cs="Arial"/>
          <w:sz w:val="24"/>
          <w:szCs w:val="24"/>
          <w:lang w:val="pt-BR"/>
        </w:rPr>
        <w:t>.</w:t>
      </w:r>
      <w:r>
        <w:rPr>
          <w:rFonts w:cs="Arial"/>
          <w:sz w:val="24"/>
          <w:szCs w:val="24"/>
          <w:lang w:val="pt-BR"/>
        </w:rPr>
        <w:t xml:space="preserve"> Apesar da larga vantagem em potência bruta de </w:t>
      </w:r>
      <w:r w:rsidR="00821325">
        <w:rPr>
          <w:rFonts w:cs="Arial"/>
          <w:sz w:val="24"/>
          <w:szCs w:val="24"/>
          <w:lang w:val="pt-BR"/>
        </w:rPr>
        <w:t xml:space="preserve">computação, o resultado final é, em grande parte, </w:t>
      </w:r>
      <w:r>
        <w:rPr>
          <w:rFonts w:cs="Arial"/>
          <w:sz w:val="24"/>
          <w:szCs w:val="24"/>
          <w:lang w:val="pt-BR"/>
        </w:rPr>
        <w:t>dependente da natureza do problema além de requerer um maior cuidado para elaboração e manutenção do código</w:t>
      </w:r>
      <w:r w:rsidR="004554DE" w:rsidRPr="0006378C">
        <w:rPr>
          <w:rFonts w:cs="Arial"/>
          <w:sz w:val="24"/>
          <w:szCs w:val="24"/>
          <w:lang w:val="pt-BR"/>
        </w:rPr>
        <w:t xml:space="preserve">. </w:t>
      </w:r>
      <w:r>
        <w:rPr>
          <w:rFonts w:cs="Arial"/>
          <w:sz w:val="24"/>
          <w:szCs w:val="24"/>
          <w:lang w:val="pt-BR"/>
        </w:rPr>
        <w:t>A opção por utilizar o OpenCL</w:t>
      </w:r>
      <w:r w:rsidRPr="0006378C">
        <w:rPr>
          <w:rFonts w:cs="Arial"/>
          <w:sz w:val="24"/>
          <w:szCs w:val="24"/>
          <w:lang w:val="pt-BR"/>
        </w:rPr>
        <w:t xml:space="preserve"> foi feita por se tra</w:t>
      </w:r>
      <w:r>
        <w:rPr>
          <w:rFonts w:cs="Arial"/>
          <w:sz w:val="24"/>
          <w:szCs w:val="24"/>
          <w:lang w:val="pt-BR"/>
        </w:rPr>
        <w:t>tar de uma plataforma desenvolvida em parceria com os maiores nomes da indústria</w:t>
      </w:r>
      <w:r w:rsidR="00821325">
        <w:rPr>
          <w:rFonts w:cs="Arial"/>
          <w:sz w:val="24"/>
          <w:szCs w:val="24"/>
          <w:lang w:val="pt-BR"/>
        </w:rPr>
        <w:t xml:space="preserve"> (e.g. </w:t>
      </w:r>
      <w:r w:rsidR="00821325" w:rsidRPr="0006378C">
        <w:rPr>
          <w:rFonts w:cs="Arial"/>
          <w:sz w:val="24"/>
          <w:szCs w:val="24"/>
          <w:lang w:val="pt-BR"/>
        </w:rPr>
        <w:t>Apple, Nvidia, AMD, Intel, Nokia, Motorola</w:t>
      </w:r>
      <w:r w:rsidR="00821325">
        <w:rPr>
          <w:rFonts w:cs="Arial"/>
          <w:sz w:val="24"/>
          <w:szCs w:val="24"/>
          <w:lang w:val="pt-BR"/>
        </w:rPr>
        <w:t>, ARM, entre outros)</w:t>
      </w:r>
      <w:r>
        <w:rPr>
          <w:rFonts w:cs="Arial"/>
          <w:sz w:val="24"/>
          <w:szCs w:val="24"/>
          <w:lang w:val="pt-BR"/>
        </w:rPr>
        <w:t xml:space="preserve">, sendo um passo para unificar </w:t>
      </w:r>
      <w:r w:rsidR="00821325">
        <w:rPr>
          <w:rFonts w:cs="Arial"/>
          <w:sz w:val="24"/>
          <w:szCs w:val="24"/>
          <w:lang w:val="pt-BR"/>
        </w:rPr>
        <w:t xml:space="preserve">a plataforma de programação para diferentes arquiteturas de hardware. </w:t>
      </w:r>
      <w:r w:rsidR="00821325" w:rsidRPr="00821325">
        <w:rPr>
          <w:rFonts w:cs="Arial"/>
          <w:sz w:val="24"/>
          <w:szCs w:val="24"/>
          <w:lang w:val="pt-BR"/>
        </w:rPr>
        <w:t xml:space="preserve">O método dos elementos finitos </w:t>
      </w:r>
      <w:r w:rsidR="00821325">
        <w:rPr>
          <w:rFonts w:cs="Arial"/>
          <w:sz w:val="24"/>
          <w:szCs w:val="24"/>
          <w:lang w:val="pt-BR"/>
        </w:rPr>
        <w:t xml:space="preserve">foi escolhido pois é </w:t>
      </w:r>
      <w:r w:rsidR="00821325" w:rsidRPr="00821325">
        <w:rPr>
          <w:rFonts w:cs="Arial"/>
          <w:sz w:val="24"/>
          <w:szCs w:val="24"/>
          <w:lang w:val="pt-BR"/>
        </w:rPr>
        <w:t xml:space="preserve">empregado em </w:t>
      </w:r>
      <w:r w:rsidR="00821325">
        <w:rPr>
          <w:rFonts w:cs="Arial"/>
          <w:sz w:val="24"/>
          <w:szCs w:val="24"/>
          <w:lang w:val="pt-BR"/>
        </w:rPr>
        <w:t xml:space="preserve">inúmeros </w:t>
      </w:r>
      <w:r w:rsidR="00821325" w:rsidRPr="00821325">
        <w:rPr>
          <w:rFonts w:cs="Arial"/>
          <w:sz w:val="24"/>
          <w:szCs w:val="24"/>
          <w:lang w:val="pt-BR"/>
        </w:rPr>
        <w:t>problemas de mec</w:t>
      </w:r>
      <w:r w:rsidR="00821325">
        <w:rPr>
          <w:rFonts w:cs="Arial"/>
          <w:sz w:val="24"/>
          <w:szCs w:val="24"/>
          <w:lang w:val="pt-BR"/>
        </w:rPr>
        <w:t>ânica computacional</w:t>
      </w:r>
      <w:r w:rsidR="004554DE" w:rsidRPr="00821325">
        <w:rPr>
          <w:rFonts w:cs="Arial"/>
          <w:sz w:val="24"/>
          <w:szCs w:val="24"/>
          <w:lang w:val="pt-BR"/>
        </w:rPr>
        <w:t xml:space="preserve">. </w:t>
      </w:r>
      <w:r w:rsidR="00821325" w:rsidRPr="00821325">
        <w:rPr>
          <w:rFonts w:cs="Arial"/>
          <w:sz w:val="24"/>
          <w:szCs w:val="24"/>
          <w:lang w:val="pt-BR"/>
        </w:rPr>
        <w:t xml:space="preserve">Ele envolve multiplas operações entre matrizes e vetores o que leva a crer que este </w:t>
      </w:r>
      <w:r w:rsidR="00821325">
        <w:rPr>
          <w:rFonts w:cs="Arial"/>
          <w:sz w:val="24"/>
          <w:szCs w:val="24"/>
          <w:lang w:val="pt-BR"/>
        </w:rPr>
        <w:t>é um ótimo candidato para otimização utilizando GPUs</w:t>
      </w:r>
      <w:r w:rsidR="004554DE" w:rsidRPr="00821325">
        <w:rPr>
          <w:rFonts w:cs="Arial"/>
          <w:sz w:val="24"/>
          <w:szCs w:val="24"/>
          <w:lang w:val="pt-BR"/>
        </w:rPr>
        <w:t xml:space="preserve">. </w:t>
      </w:r>
      <w:r w:rsidR="00821325" w:rsidRPr="00821325">
        <w:rPr>
          <w:rFonts w:cs="Arial"/>
          <w:sz w:val="24"/>
          <w:szCs w:val="24"/>
          <w:lang w:val="pt-BR"/>
        </w:rPr>
        <w:t>Nesse contexto, investigamos o ganho obtido em relação aos tradicionais m</w:t>
      </w:r>
      <w:r w:rsidR="00821325">
        <w:rPr>
          <w:rFonts w:cs="Arial"/>
          <w:sz w:val="24"/>
          <w:szCs w:val="24"/>
          <w:lang w:val="pt-BR"/>
        </w:rPr>
        <w:t>étodos empregando CPUs nas diferentes etapas do método</w:t>
      </w:r>
      <w:r w:rsidR="004554DE" w:rsidRPr="00821325">
        <w:rPr>
          <w:rFonts w:cs="Arial"/>
          <w:sz w:val="24"/>
          <w:szCs w:val="24"/>
          <w:lang w:val="pt-BR"/>
        </w:rPr>
        <w:t>.</w:t>
      </w:r>
    </w:p>
    <w:sectPr w:rsidR="007335F8" w:rsidRPr="00821325" w:rsidSect="00B26D39">
      <w:pgSz w:w="11907" w:h="16840" w:code="9"/>
      <w:pgMar w:top="1418" w:right="2268" w:bottom="1418" w:left="1701" w:header="567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E0" w:rsidRDefault="004876E0">
      <w:pPr>
        <w:rPr>
          <w:sz w:val="2"/>
          <w:lang w:val="en-US"/>
        </w:rPr>
      </w:pPr>
    </w:p>
  </w:endnote>
  <w:endnote w:type="continuationSeparator" w:id="0">
    <w:p w:rsidR="004876E0" w:rsidRDefault="004876E0"/>
  </w:endnote>
  <w:endnote w:type="continuationNotice" w:id="1">
    <w:p w:rsidR="004876E0" w:rsidRDefault="00487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E0" w:rsidRDefault="004876E0">
      <w:r>
        <w:separator/>
      </w:r>
    </w:p>
  </w:footnote>
  <w:footnote w:type="continuationSeparator" w:id="0">
    <w:p w:rsidR="004876E0" w:rsidRDefault="00487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224B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09E3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62652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D829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70CF5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D6B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E6A6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0F8C6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069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0C6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080130"/>
    <w:multiLevelType w:val="hybridMultilevel"/>
    <w:tmpl w:val="EAA2EBE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630D98"/>
    <w:multiLevelType w:val="multilevel"/>
    <w:tmpl w:val="F4F647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0332078"/>
    <w:multiLevelType w:val="multilevel"/>
    <w:tmpl w:val="56D245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177B703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1BF9525A"/>
    <w:multiLevelType w:val="multilevel"/>
    <w:tmpl w:val="587879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12D0652"/>
    <w:multiLevelType w:val="multilevel"/>
    <w:tmpl w:val="58787938"/>
    <w:styleLink w:val="MultilevelStyl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21BC6F44"/>
    <w:multiLevelType w:val="hybridMultilevel"/>
    <w:tmpl w:val="902EA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739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74243A4"/>
    <w:multiLevelType w:val="multilevel"/>
    <w:tmpl w:val="C5ACE760"/>
    <w:lvl w:ilvl="0">
      <w:start w:val="1"/>
      <w:numFmt w:val="decimal"/>
      <w:pStyle w:val="Ttulodecaptulo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pStyle w:val="Ttulodeseessecundrias"/>
      <w:lvlText w:val="%1.%2"/>
      <w:lvlJc w:val="left"/>
      <w:pPr>
        <w:tabs>
          <w:tab w:val="num" w:pos="720"/>
        </w:tabs>
        <w:ind w:left="0" w:firstLine="227"/>
      </w:pPr>
      <w:rPr>
        <w:rFonts w:hint="default"/>
        <w:b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10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79A6AD6"/>
    <w:multiLevelType w:val="hybridMultilevel"/>
    <w:tmpl w:val="F1BAFF2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147160"/>
    <w:multiLevelType w:val="singleLevel"/>
    <w:tmpl w:val="A56E059C"/>
    <w:lvl w:ilvl="0">
      <w:start w:val="2"/>
      <w:numFmt w:val="bullet"/>
      <w:lvlText w:val="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21">
    <w:nsid w:val="360E670C"/>
    <w:multiLevelType w:val="multilevel"/>
    <w:tmpl w:val="12720C4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/>
        <w:b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b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33620"/>
    <w:multiLevelType w:val="hybridMultilevel"/>
    <w:tmpl w:val="50205F28"/>
    <w:lvl w:ilvl="0" w:tplc="C38660C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2C7AA1"/>
    <w:multiLevelType w:val="multilevel"/>
    <w:tmpl w:val="587879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BEF7E0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F07305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CE5059"/>
    <w:multiLevelType w:val="singleLevel"/>
    <w:tmpl w:val="6D6C40BA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27">
    <w:nsid w:val="4AFF62BC"/>
    <w:multiLevelType w:val="hybridMultilevel"/>
    <w:tmpl w:val="2594FC0A"/>
    <w:lvl w:ilvl="0" w:tplc="F828BADC">
      <w:numFmt w:val="bullet"/>
      <w:lvlText w:val="-"/>
      <w:lvlJc w:val="left"/>
      <w:pPr>
        <w:ind w:left="1062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8">
    <w:nsid w:val="532F6E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44F2078"/>
    <w:multiLevelType w:val="singleLevel"/>
    <w:tmpl w:val="AA8C5C7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0">
    <w:nsid w:val="54D37923"/>
    <w:multiLevelType w:val="multilevel"/>
    <w:tmpl w:val="58787938"/>
    <w:numStyleLink w:val="MultilevelStyle"/>
  </w:abstractNum>
  <w:abstractNum w:abstractNumId="31">
    <w:nsid w:val="54D95C32"/>
    <w:multiLevelType w:val="hybridMultilevel"/>
    <w:tmpl w:val="5804F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BA1B35"/>
    <w:multiLevelType w:val="hybridMultilevel"/>
    <w:tmpl w:val="C73CFA2E"/>
    <w:lvl w:ilvl="0" w:tplc="A95499E0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D0037"/>
    <w:multiLevelType w:val="hybridMultilevel"/>
    <w:tmpl w:val="BDCCC0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6C287E"/>
    <w:multiLevelType w:val="singleLevel"/>
    <w:tmpl w:val="5A12BEB6"/>
    <w:lvl w:ilvl="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</w:abstractNum>
  <w:abstractNum w:abstractNumId="35">
    <w:nsid w:val="6E7E1CF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EBE4218"/>
    <w:multiLevelType w:val="singleLevel"/>
    <w:tmpl w:val="8AF68F70"/>
    <w:lvl w:ilvl="0">
      <w:start w:val="1"/>
      <w:numFmt w:val="upperRoman"/>
      <w:lvlText w:val="%1)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37">
    <w:nsid w:val="77C17BCB"/>
    <w:multiLevelType w:val="multilevel"/>
    <w:tmpl w:val="58787938"/>
    <w:numStyleLink w:val="MultilevelStyle"/>
  </w:abstractNum>
  <w:abstractNum w:abstractNumId="38">
    <w:nsid w:val="7F510B29"/>
    <w:multiLevelType w:val="singleLevel"/>
    <w:tmpl w:val="BD482CEE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26"/>
  </w:num>
  <w:num w:numId="2">
    <w:abstractNumId w:val="29"/>
  </w:num>
  <w:num w:numId="3">
    <w:abstractNumId w:val="34"/>
  </w:num>
  <w:num w:numId="4">
    <w:abstractNumId w:val="36"/>
  </w:num>
  <w:num w:numId="5">
    <w:abstractNumId w:val="13"/>
  </w:num>
  <w:num w:numId="6">
    <w:abstractNumId w:val="20"/>
  </w:num>
  <w:num w:numId="7">
    <w:abstractNumId w:val="20"/>
    <w:lvlOverride w:ilvl="0">
      <w:lvl w:ilvl="0">
        <w:start w:val="1"/>
        <w:numFmt w:val="lowerLetter"/>
        <w:lvlText w:val="%1)"/>
        <w:lvlJc w:val="left"/>
        <w:pPr>
          <w:tabs>
            <w:tab w:val="num" w:pos="360"/>
          </w:tabs>
          <w:ind w:left="360" w:hanging="360"/>
        </w:pPr>
      </w:lvl>
    </w:lvlOverride>
  </w:num>
  <w:num w:numId="8">
    <w:abstractNumId w:val="13"/>
  </w:num>
  <w:num w:numId="9">
    <w:abstractNumId w:val="38"/>
  </w:num>
  <w:num w:numId="10">
    <w:abstractNumId w:val="25"/>
  </w:num>
  <w:num w:numId="11">
    <w:abstractNumId w:val="28"/>
  </w:num>
  <w:num w:numId="12">
    <w:abstractNumId w:val="24"/>
  </w:num>
  <w:num w:numId="13">
    <w:abstractNumId w:val="12"/>
  </w:num>
  <w:num w:numId="14">
    <w:abstractNumId w:val="14"/>
  </w:num>
  <w:num w:numId="15">
    <w:abstractNumId w:val="14"/>
  </w:num>
  <w:num w:numId="16">
    <w:abstractNumId w:val="33"/>
  </w:num>
  <w:num w:numId="17">
    <w:abstractNumId w:val="19"/>
  </w:num>
  <w:num w:numId="18">
    <w:abstractNumId w:val="10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23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6"/>
  </w:num>
  <w:num w:numId="42">
    <w:abstractNumId w:val="30"/>
  </w:num>
  <w:num w:numId="43">
    <w:abstractNumId w:val="32"/>
  </w:num>
  <w:num w:numId="44">
    <w:abstractNumId w:val="31"/>
  </w:num>
  <w:num w:numId="45">
    <w:abstractNumId w:val="21"/>
  </w:num>
  <w:num w:numId="46">
    <w:abstractNumId w:val="37"/>
  </w:num>
  <w:num w:numId="47">
    <w:abstractNumId w:val="15"/>
  </w:num>
  <w:num w:numId="48">
    <w:abstractNumId w:val="22"/>
  </w:num>
  <w:num w:numId="49">
    <w:abstractNumId w:val="1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defaultTableStyle w:val="TableGrid"/>
  <w:drawingGridHorizontalSpacing w:val="102"/>
  <w:drawingGridVerticalSpacing w:val="181"/>
  <w:displayHorizontalDrawingGridEvery w:val="0"/>
  <w:displayVerticalDrawingGridEvery w:val="0"/>
  <w:doNotUseMarginsForDrawingGridOrigin/>
  <w:drawingGridHorizontalOrigin w:val="1418"/>
  <w:drawingGridVerticalOrigin w:val="255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A9"/>
    <w:rsid w:val="00001E2A"/>
    <w:rsid w:val="0000294F"/>
    <w:rsid w:val="000201C1"/>
    <w:rsid w:val="00024106"/>
    <w:rsid w:val="000254EB"/>
    <w:rsid w:val="00025565"/>
    <w:rsid w:val="00033618"/>
    <w:rsid w:val="00035348"/>
    <w:rsid w:val="0004054A"/>
    <w:rsid w:val="00047F89"/>
    <w:rsid w:val="000520DB"/>
    <w:rsid w:val="00052DD4"/>
    <w:rsid w:val="0006378C"/>
    <w:rsid w:val="00075B25"/>
    <w:rsid w:val="000822DC"/>
    <w:rsid w:val="0008532E"/>
    <w:rsid w:val="000A304D"/>
    <w:rsid w:val="000A73CA"/>
    <w:rsid w:val="000B4983"/>
    <w:rsid w:val="000B7CBA"/>
    <w:rsid w:val="000B7FB7"/>
    <w:rsid w:val="000C6E47"/>
    <w:rsid w:val="000D3E37"/>
    <w:rsid w:val="000D68BE"/>
    <w:rsid w:val="000E3CC1"/>
    <w:rsid w:val="000F57FE"/>
    <w:rsid w:val="000F7CB6"/>
    <w:rsid w:val="00107A22"/>
    <w:rsid w:val="00114BED"/>
    <w:rsid w:val="0011659F"/>
    <w:rsid w:val="001212D1"/>
    <w:rsid w:val="00121FCE"/>
    <w:rsid w:val="00122221"/>
    <w:rsid w:val="001231FB"/>
    <w:rsid w:val="001376A5"/>
    <w:rsid w:val="00140765"/>
    <w:rsid w:val="001419FE"/>
    <w:rsid w:val="001518F7"/>
    <w:rsid w:val="0015422F"/>
    <w:rsid w:val="0015688E"/>
    <w:rsid w:val="001729A3"/>
    <w:rsid w:val="001733F5"/>
    <w:rsid w:val="001752D4"/>
    <w:rsid w:val="00176C54"/>
    <w:rsid w:val="00182B55"/>
    <w:rsid w:val="0018731E"/>
    <w:rsid w:val="00193FA2"/>
    <w:rsid w:val="001A395A"/>
    <w:rsid w:val="001A480B"/>
    <w:rsid w:val="001B3110"/>
    <w:rsid w:val="001B7C58"/>
    <w:rsid w:val="001D3A6B"/>
    <w:rsid w:val="001D68CA"/>
    <w:rsid w:val="001D6ECF"/>
    <w:rsid w:val="001E4B87"/>
    <w:rsid w:val="001E5A62"/>
    <w:rsid w:val="001F4B6A"/>
    <w:rsid w:val="00201BA9"/>
    <w:rsid w:val="00202F39"/>
    <w:rsid w:val="002032B4"/>
    <w:rsid w:val="002068FA"/>
    <w:rsid w:val="00207F3D"/>
    <w:rsid w:val="0021075E"/>
    <w:rsid w:val="00210F38"/>
    <w:rsid w:val="00217931"/>
    <w:rsid w:val="00220161"/>
    <w:rsid w:val="002214B7"/>
    <w:rsid w:val="00221832"/>
    <w:rsid w:val="00221B6E"/>
    <w:rsid w:val="00227761"/>
    <w:rsid w:val="00230192"/>
    <w:rsid w:val="0023483F"/>
    <w:rsid w:val="00244339"/>
    <w:rsid w:val="00246753"/>
    <w:rsid w:val="00250F36"/>
    <w:rsid w:val="00252A36"/>
    <w:rsid w:val="00254BEA"/>
    <w:rsid w:val="002561F5"/>
    <w:rsid w:val="00264BC4"/>
    <w:rsid w:val="00267808"/>
    <w:rsid w:val="00276D30"/>
    <w:rsid w:val="00281CEC"/>
    <w:rsid w:val="00294E57"/>
    <w:rsid w:val="002A46CC"/>
    <w:rsid w:val="002B3781"/>
    <w:rsid w:val="002B428B"/>
    <w:rsid w:val="002C1BA4"/>
    <w:rsid w:val="002C3A04"/>
    <w:rsid w:val="002C425A"/>
    <w:rsid w:val="002C6BD2"/>
    <w:rsid w:val="002C78FF"/>
    <w:rsid w:val="002D4577"/>
    <w:rsid w:val="002D4DAF"/>
    <w:rsid w:val="002D7622"/>
    <w:rsid w:val="002E0202"/>
    <w:rsid w:val="002F5C2B"/>
    <w:rsid w:val="002F78B0"/>
    <w:rsid w:val="00302928"/>
    <w:rsid w:val="00310C90"/>
    <w:rsid w:val="003137FD"/>
    <w:rsid w:val="00313A2C"/>
    <w:rsid w:val="00315EC3"/>
    <w:rsid w:val="00317D52"/>
    <w:rsid w:val="00321FAF"/>
    <w:rsid w:val="00327D72"/>
    <w:rsid w:val="003344C8"/>
    <w:rsid w:val="00342D0C"/>
    <w:rsid w:val="00345402"/>
    <w:rsid w:val="00354F7C"/>
    <w:rsid w:val="00361E28"/>
    <w:rsid w:val="003656DE"/>
    <w:rsid w:val="00366F6D"/>
    <w:rsid w:val="00371C2F"/>
    <w:rsid w:val="003805F1"/>
    <w:rsid w:val="00382426"/>
    <w:rsid w:val="00391E94"/>
    <w:rsid w:val="00394EFD"/>
    <w:rsid w:val="00397A97"/>
    <w:rsid w:val="003A5D79"/>
    <w:rsid w:val="003B553F"/>
    <w:rsid w:val="003B746E"/>
    <w:rsid w:val="003C32DF"/>
    <w:rsid w:val="003D2FAD"/>
    <w:rsid w:val="003E1C0B"/>
    <w:rsid w:val="003E3253"/>
    <w:rsid w:val="003E6E77"/>
    <w:rsid w:val="003F08C7"/>
    <w:rsid w:val="003F0E00"/>
    <w:rsid w:val="003F6067"/>
    <w:rsid w:val="00401D6A"/>
    <w:rsid w:val="00402E40"/>
    <w:rsid w:val="0040531B"/>
    <w:rsid w:val="0041323B"/>
    <w:rsid w:val="00414EC0"/>
    <w:rsid w:val="004219BB"/>
    <w:rsid w:val="00431CE0"/>
    <w:rsid w:val="0043365D"/>
    <w:rsid w:val="00437B56"/>
    <w:rsid w:val="004410EF"/>
    <w:rsid w:val="0044638F"/>
    <w:rsid w:val="004507A2"/>
    <w:rsid w:val="00451E92"/>
    <w:rsid w:val="00453DEA"/>
    <w:rsid w:val="0045407C"/>
    <w:rsid w:val="004554DE"/>
    <w:rsid w:val="00460C19"/>
    <w:rsid w:val="00461AB2"/>
    <w:rsid w:val="00463B73"/>
    <w:rsid w:val="0047257C"/>
    <w:rsid w:val="00474F8B"/>
    <w:rsid w:val="00476C34"/>
    <w:rsid w:val="004828B7"/>
    <w:rsid w:val="004876E0"/>
    <w:rsid w:val="004905EB"/>
    <w:rsid w:val="00494F84"/>
    <w:rsid w:val="00496036"/>
    <w:rsid w:val="00496C3E"/>
    <w:rsid w:val="004B0EC9"/>
    <w:rsid w:val="004C5801"/>
    <w:rsid w:val="004C6B6A"/>
    <w:rsid w:val="004C7221"/>
    <w:rsid w:val="004C7CB6"/>
    <w:rsid w:val="004D2666"/>
    <w:rsid w:val="004D354E"/>
    <w:rsid w:val="004D573F"/>
    <w:rsid w:val="004D67EA"/>
    <w:rsid w:val="004D79AB"/>
    <w:rsid w:val="004E0E25"/>
    <w:rsid w:val="004E14F5"/>
    <w:rsid w:val="004E4328"/>
    <w:rsid w:val="004E4B6E"/>
    <w:rsid w:val="004F3A4E"/>
    <w:rsid w:val="004F7DAC"/>
    <w:rsid w:val="00501EAF"/>
    <w:rsid w:val="00505EA3"/>
    <w:rsid w:val="00511502"/>
    <w:rsid w:val="005132A4"/>
    <w:rsid w:val="00536AC9"/>
    <w:rsid w:val="00540303"/>
    <w:rsid w:val="005410C6"/>
    <w:rsid w:val="00550F7A"/>
    <w:rsid w:val="005526FB"/>
    <w:rsid w:val="00565001"/>
    <w:rsid w:val="00565614"/>
    <w:rsid w:val="005755C1"/>
    <w:rsid w:val="0059767C"/>
    <w:rsid w:val="005A0B15"/>
    <w:rsid w:val="005A4500"/>
    <w:rsid w:val="005B1C95"/>
    <w:rsid w:val="005B7260"/>
    <w:rsid w:val="005B7F5F"/>
    <w:rsid w:val="005D3D7A"/>
    <w:rsid w:val="005D4C45"/>
    <w:rsid w:val="005D66E4"/>
    <w:rsid w:val="005E13BB"/>
    <w:rsid w:val="005E66B5"/>
    <w:rsid w:val="005E7C25"/>
    <w:rsid w:val="005F7B76"/>
    <w:rsid w:val="00604D18"/>
    <w:rsid w:val="00604DC0"/>
    <w:rsid w:val="00605DA7"/>
    <w:rsid w:val="00614D1B"/>
    <w:rsid w:val="00617487"/>
    <w:rsid w:val="006212F7"/>
    <w:rsid w:val="00624877"/>
    <w:rsid w:val="00635568"/>
    <w:rsid w:val="00637B3C"/>
    <w:rsid w:val="00637C22"/>
    <w:rsid w:val="00637D30"/>
    <w:rsid w:val="00657860"/>
    <w:rsid w:val="0065786F"/>
    <w:rsid w:val="006602EB"/>
    <w:rsid w:val="0066115E"/>
    <w:rsid w:val="00662DB9"/>
    <w:rsid w:val="00664317"/>
    <w:rsid w:val="006653DF"/>
    <w:rsid w:val="006660AD"/>
    <w:rsid w:val="00667522"/>
    <w:rsid w:val="00670888"/>
    <w:rsid w:val="00676E02"/>
    <w:rsid w:val="00680BA0"/>
    <w:rsid w:val="0068798B"/>
    <w:rsid w:val="006937A6"/>
    <w:rsid w:val="006B0A90"/>
    <w:rsid w:val="006B6276"/>
    <w:rsid w:val="006C03FC"/>
    <w:rsid w:val="006C166C"/>
    <w:rsid w:val="006C288B"/>
    <w:rsid w:val="006C50D1"/>
    <w:rsid w:val="006C58CD"/>
    <w:rsid w:val="006D2D36"/>
    <w:rsid w:val="006D6720"/>
    <w:rsid w:val="006E33E2"/>
    <w:rsid w:val="0071215D"/>
    <w:rsid w:val="00720DC1"/>
    <w:rsid w:val="00722BA1"/>
    <w:rsid w:val="00724E78"/>
    <w:rsid w:val="007273AD"/>
    <w:rsid w:val="007335F8"/>
    <w:rsid w:val="00742C1A"/>
    <w:rsid w:val="00744028"/>
    <w:rsid w:val="00752C1B"/>
    <w:rsid w:val="00762F0C"/>
    <w:rsid w:val="00766DB4"/>
    <w:rsid w:val="007821E4"/>
    <w:rsid w:val="0079104A"/>
    <w:rsid w:val="00795C6B"/>
    <w:rsid w:val="00795D2E"/>
    <w:rsid w:val="007979B4"/>
    <w:rsid w:val="007A57F1"/>
    <w:rsid w:val="007B2585"/>
    <w:rsid w:val="007B3833"/>
    <w:rsid w:val="007B503F"/>
    <w:rsid w:val="007B7ED7"/>
    <w:rsid w:val="007C0F37"/>
    <w:rsid w:val="007C3A70"/>
    <w:rsid w:val="007D6471"/>
    <w:rsid w:val="007D7F2E"/>
    <w:rsid w:val="007E39C8"/>
    <w:rsid w:val="007E7FAC"/>
    <w:rsid w:val="007F12B4"/>
    <w:rsid w:val="007F1C61"/>
    <w:rsid w:val="00802D91"/>
    <w:rsid w:val="00805B79"/>
    <w:rsid w:val="00810686"/>
    <w:rsid w:val="00815D6C"/>
    <w:rsid w:val="00821325"/>
    <w:rsid w:val="008215CA"/>
    <w:rsid w:val="0082299A"/>
    <w:rsid w:val="0084109C"/>
    <w:rsid w:val="0085652E"/>
    <w:rsid w:val="00861852"/>
    <w:rsid w:val="00862494"/>
    <w:rsid w:val="0086706A"/>
    <w:rsid w:val="00870948"/>
    <w:rsid w:val="0087786A"/>
    <w:rsid w:val="008805DB"/>
    <w:rsid w:val="008902AE"/>
    <w:rsid w:val="008927E6"/>
    <w:rsid w:val="00895FE7"/>
    <w:rsid w:val="008A1362"/>
    <w:rsid w:val="008A43EF"/>
    <w:rsid w:val="008B65BC"/>
    <w:rsid w:val="008D084D"/>
    <w:rsid w:val="008D19EB"/>
    <w:rsid w:val="008D1DD6"/>
    <w:rsid w:val="008D7810"/>
    <w:rsid w:val="008E352E"/>
    <w:rsid w:val="008E6CF4"/>
    <w:rsid w:val="008F2BC5"/>
    <w:rsid w:val="008F6E4B"/>
    <w:rsid w:val="009153FC"/>
    <w:rsid w:val="00924240"/>
    <w:rsid w:val="00925951"/>
    <w:rsid w:val="009264F6"/>
    <w:rsid w:val="00937D8D"/>
    <w:rsid w:val="00943BA6"/>
    <w:rsid w:val="00946201"/>
    <w:rsid w:val="0096414D"/>
    <w:rsid w:val="00982192"/>
    <w:rsid w:val="00985104"/>
    <w:rsid w:val="00985613"/>
    <w:rsid w:val="009934E0"/>
    <w:rsid w:val="0099702D"/>
    <w:rsid w:val="009A0D3F"/>
    <w:rsid w:val="009B2D98"/>
    <w:rsid w:val="009B6E79"/>
    <w:rsid w:val="009C0323"/>
    <w:rsid w:val="009C51A6"/>
    <w:rsid w:val="009D204F"/>
    <w:rsid w:val="009D31BE"/>
    <w:rsid w:val="009E1D92"/>
    <w:rsid w:val="009F23B7"/>
    <w:rsid w:val="009F4283"/>
    <w:rsid w:val="009F4F21"/>
    <w:rsid w:val="009F529A"/>
    <w:rsid w:val="00A02FE6"/>
    <w:rsid w:val="00A067E8"/>
    <w:rsid w:val="00A07A86"/>
    <w:rsid w:val="00A13BE9"/>
    <w:rsid w:val="00A16AF0"/>
    <w:rsid w:val="00A17C0A"/>
    <w:rsid w:val="00A23AA3"/>
    <w:rsid w:val="00A25B89"/>
    <w:rsid w:val="00A31FCD"/>
    <w:rsid w:val="00A45343"/>
    <w:rsid w:val="00A5551C"/>
    <w:rsid w:val="00A6015D"/>
    <w:rsid w:val="00A60475"/>
    <w:rsid w:val="00A6408D"/>
    <w:rsid w:val="00A65EB4"/>
    <w:rsid w:val="00A72764"/>
    <w:rsid w:val="00A800DD"/>
    <w:rsid w:val="00A81CCF"/>
    <w:rsid w:val="00A83A76"/>
    <w:rsid w:val="00A855CF"/>
    <w:rsid w:val="00A8579D"/>
    <w:rsid w:val="00A8612F"/>
    <w:rsid w:val="00A95366"/>
    <w:rsid w:val="00AA2F2D"/>
    <w:rsid w:val="00AB03E0"/>
    <w:rsid w:val="00AD1336"/>
    <w:rsid w:val="00AD1751"/>
    <w:rsid w:val="00AD396F"/>
    <w:rsid w:val="00AD4740"/>
    <w:rsid w:val="00AD4F01"/>
    <w:rsid w:val="00AD6DDB"/>
    <w:rsid w:val="00AD7715"/>
    <w:rsid w:val="00AE37C7"/>
    <w:rsid w:val="00AE4269"/>
    <w:rsid w:val="00AF1986"/>
    <w:rsid w:val="00AF600B"/>
    <w:rsid w:val="00AF775B"/>
    <w:rsid w:val="00B000FF"/>
    <w:rsid w:val="00B02200"/>
    <w:rsid w:val="00B03291"/>
    <w:rsid w:val="00B1142B"/>
    <w:rsid w:val="00B11E3F"/>
    <w:rsid w:val="00B13899"/>
    <w:rsid w:val="00B160E8"/>
    <w:rsid w:val="00B21F4F"/>
    <w:rsid w:val="00B24ECE"/>
    <w:rsid w:val="00B26D39"/>
    <w:rsid w:val="00B36B6E"/>
    <w:rsid w:val="00B41372"/>
    <w:rsid w:val="00B573A2"/>
    <w:rsid w:val="00B67EF8"/>
    <w:rsid w:val="00B71AC5"/>
    <w:rsid w:val="00B81775"/>
    <w:rsid w:val="00B8542B"/>
    <w:rsid w:val="00B8775B"/>
    <w:rsid w:val="00B877B8"/>
    <w:rsid w:val="00B87F86"/>
    <w:rsid w:val="00B96392"/>
    <w:rsid w:val="00BA3FEC"/>
    <w:rsid w:val="00BA69DE"/>
    <w:rsid w:val="00BB3091"/>
    <w:rsid w:val="00BB7666"/>
    <w:rsid w:val="00BC6AC9"/>
    <w:rsid w:val="00BD21D6"/>
    <w:rsid w:val="00BD2B2D"/>
    <w:rsid w:val="00BD54D2"/>
    <w:rsid w:val="00BD6BBE"/>
    <w:rsid w:val="00BD7AFC"/>
    <w:rsid w:val="00BF3D95"/>
    <w:rsid w:val="00BF6E81"/>
    <w:rsid w:val="00C0353E"/>
    <w:rsid w:val="00C0577E"/>
    <w:rsid w:val="00C069B7"/>
    <w:rsid w:val="00C13C7B"/>
    <w:rsid w:val="00C1673C"/>
    <w:rsid w:val="00C26828"/>
    <w:rsid w:val="00C27540"/>
    <w:rsid w:val="00C30FA6"/>
    <w:rsid w:val="00C33F4B"/>
    <w:rsid w:val="00C36E1C"/>
    <w:rsid w:val="00C50431"/>
    <w:rsid w:val="00C525A1"/>
    <w:rsid w:val="00C75783"/>
    <w:rsid w:val="00C75B5A"/>
    <w:rsid w:val="00C75C90"/>
    <w:rsid w:val="00C940D2"/>
    <w:rsid w:val="00CA0C8E"/>
    <w:rsid w:val="00CB0EB6"/>
    <w:rsid w:val="00CB1F44"/>
    <w:rsid w:val="00CB3ECD"/>
    <w:rsid w:val="00CC0DA7"/>
    <w:rsid w:val="00CC141C"/>
    <w:rsid w:val="00CC7669"/>
    <w:rsid w:val="00CD3E76"/>
    <w:rsid w:val="00CE13C9"/>
    <w:rsid w:val="00CF2269"/>
    <w:rsid w:val="00CF7F0A"/>
    <w:rsid w:val="00D03ED4"/>
    <w:rsid w:val="00D046EC"/>
    <w:rsid w:val="00D1071F"/>
    <w:rsid w:val="00D107B9"/>
    <w:rsid w:val="00D13C6B"/>
    <w:rsid w:val="00D16C81"/>
    <w:rsid w:val="00D40351"/>
    <w:rsid w:val="00D40616"/>
    <w:rsid w:val="00D43F3E"/>
    <w:rsid w:val="00D44042"/>
    <w:rsid w:val="00D45E2C"/>
    <w:rsid w:val="00D573A3"/>
    <w:rsid w:val="00D60958"/>
    <w:rsid w:val="00D768DB"/>
    <w:rsid w:val="00D83DF9"/>
    <w:rsid w:val="00D94738"/>
    <w:rsid w:val="00D95E95"/>
    <w:rsid w:val="00D97E83"/>
    <w:rsid w:val="00DB2DBA"/>
    <w:rsid w:val="00DB704F"/>
    <w:rsid w:val="00DC4422"/>
    <w:rsid w:val="00DC5CE6"/>
    <w:rsid w:val="00DD33BE"/>
    <w:rsid w:val="00DD7C65"/>
    <w:rsid w:val="00DE0428"/>
    <w:rsid w:val="00DE1F04"/>
    <w:rsid w:val="00DF6E48"/>
    <w:rsid w:val="00E0028C"/>
    <w:rsid w:val="00E01E5A"/>
    <w:rsid w:val="00E100EA"/>
    <w:rsid w:val="00E10890"/>
    <w:rsid w:val="00E1112E"/>
    <w:rsid w:val="00E20AF5"/>
    <w:rsid w:val="00E2577C"/>
    <w:rsid w:val="00E26220"/>
    <w:rsid w:val="00E32B50"/>
    <w:rsid w:val="00E41EAE"/>
    <w:rsid w:val="00E4625B"/>
    <w:rsid w:val="00E4694A"/>
    <w:rsid w:val="00E543D9"/>
    <w:rsid w:val="00E54F7F"/>
    <w:rsid w:val="00E56409"/>
    <w:rsid w:val="00E61CBE"/>
    <w:rsid w:val="00E670C3"/>
    <w:rsid w:val="00E67A33"/>
    <w:rsid w:val="00E704F9"/>
    <w:rsid w:val="00E721E1"/>
    <w:rsid w:val="00E769C2"/>
    <w:rsid w:val="00E77E38"/>
    <w:rsid w:val="00E81D6B"/>
    <w:rsid w:val="00E83D8B"/>
    <w:rsid w:val="00E84CE5"/>
    <w:rsid w:val="00E86707"/>
    <w:rsid w:val="00E97173"/>
    <w:rsid w:val="00E9783B"/>
    <w:rsid w:val="00EA62F4"/>
    <w:rsid w:val="00EA764A"/>
    <w:rsid w:val="00EB0BF8"/>
    <w:rsid w:val="00EB57CA"/>
    <w:rsid w:val="00EC5965"/>
    <w:rsid w:val="00EC616C"/>
    <w:rsid w:val="00ED542B"/>
    <w:rsid w:val="00ED56F4"/>
    <w:rsid w:val="00EE7CFE"/>
    <w:rsid w:val="00EF14DB"/>
    <w:rsid w:val="00EF2A59"/>
    <w:rsid w:val="00F00E05"/>
    <w:rsid w:val="00F059E4"/>
    <w:rsid w:val="00F10E08"/>
    <w:rsid w:val="00F120A9"/>
    <w:rsid w:val="00F12C6D"/>
    <w:rsid w:val="00F15FC8"/>
    <w:rsid w:val="00F20DC8"/>
    <w:rsid w:val="00F221C5"/>
    <w:rsid w:val="00F23B36"/>
    <w:rsid w:val="00F32848"/>
    <w:rsid w:val="00F36467"/>
    <w:rsid w:val="00F4463E"/>
    <w:rsid w:val="00F44F7A"/>
    <w:rsid w:val="00F4724C"/>
    <w:rsid w:val="00F50832"/>
    <w:rsid w:val="00F52350"/>
    <w:rsid w:val="00F61E8F"/>
    <w:rsid w:val="00F709C1"/>
    <w:rsid w:val="00F765AB"/>
    <w:rsid w:val="00F77B53"/>
    <w:rsid w:val="00F81292"/>
    <w:rsid w:val="00F8422C"/>
    <w:rsid w:val="00F91A6D"/>
    <w:rsid w:val="00FA3E8A"/>
    <w:rsid w:val="00FA57AB"/>
    <w:rsid w:val="00FA641B"/>
    <w:rsid w:val="00FB4D58"/>
    <w:rsid w:val="00FB6BAB"/>
    <w:rsid w:val="00FC49C4"/>
    <w:rsid w:val="00FC534F"/>
    <w:rsid w:val="00FC6E34"/>
    <w:rsid w:val="00FD2846"/>
    <w:rsid w:val="00FD332C"/>
    <w:rsid w:val="00FD5B1A"/>
    <w:rsid w:val="00FD5F0A"/>
    <w:rsid w:val="00FD760E"/>
    <w:rsid w:val="00FE5614"/>
    <w:rsid w:val="00FF2EB4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7"/>
    <w:qFormat/>
    <w:rsid w:val="00221832"/>
    <w:pPr>
      <w:widowControl w:val="0"/>
    </w:pPr>
    <w:rPr>
      <w:lang w:val="es-ES" w:eastAsia="en-US"/>
    </w:rPr>
  </w:style>
  <w:style w:type="paragraph" w:styleId="Heading1">
    <w:name w:val="heading 1"/>
    <w:basedOn w:val="Normal"/>
    <w:next w:val="Normal"/>
    <w:uiPriority w:val="6"/>
    <w:qFormat/>
    <w:rsid w:val="00AB03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uiPriority w:val="6"/>
    <w:qFormat/>
    <w:rsid w:val="00FC6E34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6"/>
    <w:qFormat/>
    <w:rsid w:val="00FC6E34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6"/>
    <w:qFormat/>
    <w:rsid w:val="00FC6E34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6"/>
    <w:qFormat/>
    <w:rsid w:val="00FC6E34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6"/>
    <w:qFormat/>
    <w:rsid w:val="00FC6E34"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6"/>
    <w:qFormat/>
    <w:rsid w:val="00FC6E34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6"/>
    <w:qFormat/>
    <w:rsid w:val="00FC6E34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C6E34"/>
  </w:style>
  <w:style w:type="character" w:styleId="FootnoteReference">
    <w:name w:val="footnote reference"/>
    <w:semiHidden/>
    <w:rsid w:val="00FC6E34"/>
    <w:rPr>
      <w:vertAlign w:val="superscript"/>
    </w:rPr>
  </w:style>
  <w:style w:type="character" w:styleId="EndnoteReference">
    <w:name w:val="endnote reference"/>
    <w:semiHidden/>
    <w:rsid w:val="00FC6E34"/>
    <w:rPr>
      <w:vertAlign w:val="superscript"/>
    </w:rPr>
  </w:style>
  <w:style w:type="paragraph" w:customStyle="1" w:styleId="Ttulodecaptulo">
    <w:name w:val="Título de capítulo"/>
    <w:basedOn w:val="Header"/>
    <w:qFormat/>
    <w:rsid w:val="008927E6"/>
    <w:pPr>
      <w:numPr>
        <w:numId w:val="49"/>
      </w:numPr>
    </w:pPr>
    <w:rPr>
      <w:rFonts w:asciiTheme="majorHAnsi" w:hAnsiTheme="majorHAnsi"/>
      <w:b/>
      <w:sz w:val="28"/>
      <w:lang w:val="en-US"/>
    </w:rPr>
  </w:style>
  <w:style w:type="paragraph" w:customStyle="1" w:styleId="Ttulodeseessecundrias">
    <w:name w:val="Título de seções secundárias"/>
    <w:basedOn w:val="Header"/>
    <w:uiPriority w:val="1"/>
    <w:qFormat/>
    <w:rsid w:val="0011659F"/>
    <w:pPr>
      <w:numPr>
        <w:ilvl w:val="1"/>
        <w:numId w:val="49"/>
      </w:numPr>
    </w:pPr>
    <w:rPr>
      <w:rFonts w:asciiTheme="majorHAnsi" w:hAnsiTheme="majorHAnsi"/>
      <w:b/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6D39"/>
    <w:rPr>
      <w:lang w:val="es-ES" w:eastAsia="en-US"/>
    </w:rPr>
  </w:style>
  <w:style w:type="paragraph" w:customStyle="1" w:styleId="Texto">
    <w:name w:val="Texto"/>
    <w:basedOn w:val="Normal"/>
    <w:uiPriority w:val="2"/>
    <w:qFormat/>
    <w:rsid w:val="0011659F"/>
    <w:pPr>
      <w:ind w:firstLine="567"/>
      <w:jc w:val="both"/>
    </w:pPr>
    <w:rPr>
      <w:rFonts w:cs="Arial"/>
      <w:sz w:val="22"/>
      <w:lang w:val="en-US"/>
    </w:rPr>
  </w:style>
  <w:style w:type="paragraph" w:customStyle="1" w:styleId="Legendas">
    <w:name w:val="Legendas"/>
    <w:aliases w:val="rodapé,tabelas,quadros,ilustrações"/>
    <w:uiPriority w:val="3"/>
    <w:qFormat/>
    <w:rsid w:val="005D4C45"/>
    <w:rPr>
      <w:rFonts w:cs="Arial"/>
      <w:sz w:val="18"/>
      <w:lang w:val="es-ES" w:eastAsia="en-US"/>
    </w:rPr>
  </w:style>
  <w:style w:type="paragraph" w:customStyle="1" w:styleId="Imagem">
    <w:name w:val="Imagem"/>
    <w:aliases w:val="Tabela,Gráfico"/>
    <w:uiPriority w:val="4"/>
    <w:qFormat/>
    <w:rsid w:val="0011659F"/>
    <w:rPr>
      <w:rFonts w:cs="Arial"/>
      <w:lang w:val="en-US" w:eastAsia="en-US"/>
    </w:rPr>
  </w:style>
  <w:style w:type="paragraph" w:styleId="BalloonText">
    <w:name w:val="Balloon Text"/>
    <w:basedOn w:val="Normal"/>
    <w:semiHidden/>
    <w:rsid w:val="00F120A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uiPriority w:val="5"/>
    <w:qFormat/>
    <w:rsid w:val="00A81CCF"/>
    <w:pPr>
      <w:widowControl/>
      <w:autoSpaceDE w:val="0"/>
      <w:autoSpaceDN w:val="0"/>
      <w:adjustRightInd w:val="0"/>
      <w:spacing w:line="240" w:lineRule="auto"/>
      <w:ind w:firstLine="567"/>
    </w:pPr>
    <w:rPr>
      <w:rFonts w:ascii="Consolas" w:hAnsi="Consolas" w:cs="Arial"/>
      <w:szCs w:val="18"/>
      <w:lang w:val="en-US" w:eastAsia="pt-BR"/>
    </w:rPr>
  </w:style>
  <w:style w:type="character" w:styleId="FollowedHyperlink">
    <w:name w:val="FollowedHyperlink"/>
    <w:uiPriority w:val="99"/>
    <w:rsid w:val="00FC6E34"/>
    <w:rPr>
      <w:color w:val="800080"/>
      <w:u w:val="single"/>
    </w:rPr>
  </w:style>
  <w:style w:type="character" w:styleId="Hyperlink">
    <w:name w:val="Hyperlink"/>
    <w:uiPriority w:val="99"/>
    <w:unhideWhenUsed/>
    <w:rsid w:val="009D31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99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uiPriority w:val="18"/>
    <w:rsid w:val="0082299A"/>
    <w:pPr>
      <w:tabs>
        <w:tab w:val="center" w:pos="4252"/>
        <w:tab w:val="right" w:pos="8504"/>
      </w:tabs>
    </w:pPr>
  </w:style>
  <w:style w:type="table" w:styleId="TableGrid">
    <w:name w:val="Table Grid"/>
    <w:aliases w:val="Table AMCA"/>
    <w:basedOn w:val="TableNormal"/>
    <w:rsid w:val="00565001"/>
    <w:pPr>
      <w:widowControl w:val="0"/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sz w:val="24"/>
      </w:rPr>
    </w:tblStylePr>
  </w:style>
  <w:style w:type="character" w:styleId="PlaceholderText">
    <w:name w:val="Placeholder Text"/>
    <w:basedOn w:val="DefaultParagraphFont"/>
    <w:uiPriority w:val="99"/>
    <w:semiHidden/>
    <w:rsid w:val="00CC7669"/>
    <w:rPr>
      <w:color w:val="808080"/>
    </w:rPr>
  </w:style>
  <w:style w:type="numbering" w:customStyle="1" w:styleId="MultiLevelStyle0">
    <w:name w:val="MultiLevel Style"/>
    <w:uiPriority w:val="99"/>
    <w:rsid w:val="001729A3"/>
  </w:style>
  <w:style w:type="numbering" w:customStyle="1" w:styleId="MultilevelStyle">
    <w:name w:val="Multilevel Style"/>
    <w:uiPriority w:val="99"/>
    <w:rsid w:val="001729A3"/>
    <w:pPr>
      <w:numPr>
        <w:numId w:val="47"/>
      </w:numPr>
    </w:pPr>
  </w:style>
  <w:style w:type="numbering" w:customStyle="1" w:styleId="MultiLevelStyle1">
    <w:name w:val="MultiLevel Style1"/>
    <w:next w:val="MultiLevelStyle0"/>
    <w:uiPriority w:val="99"/>
    <w:rsid w:val="001729A3"/>
  </w:style>
  <w:style w:type="paragraph" w:styleId="ListParagraph">
    <w:name w:val="List Paragraph"/>
    <w:basedOn w:val="Normal"/>
    <w:uiPriority w:val="34"/>
    <w:qFormat/>
    <w:rsid w:val="00892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7"/>
    <w:qFormat/>
    <w:rsid w:val="00221832"/>
    <w:pPr>
      <w:widowControl w:val="0"/>
    </w:pPr>
    <w:rPr>
      <w:lang w:val="es-ES" w:eastAsia="en-US"/>
    </w:rPr>
  </w:style>
  <w:style w:type="paragraph" w:styleId="Heading1">
    <w:name w:val="heading 1"/>
    <w:basedOn w:val="Normal"/>
    <w:next w:val="Normal"/>
    <w:uiPriority w:val="6"/>
    <w:qFormat/>
    <w:rsid w:val="00AB03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uiPriority w:val="6"/>
    <w:qFormat/>
    <w:rsid w:val="00FC6E34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6"/>
    <w:qFormat/>
    <w:rsid w:val="00FC6E34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6"/>
    <w:qFormat/>
    <w:rsid w:val="00FC6E34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6"/>
    <w:qFormat/>
    <w:rsid w:val="00FC6E34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6"/>
    <w:qFormat/>
    <w:rsid w:val="00FC6E34"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6"/>
    <w:qFormat/>
    <w:rsid w:val="00FC6E34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6"/>
    <w:qFormat/>
    <w:rsid w:val="00FC6E34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C6E34"/>
  </w:style>
  <w:style w:type="character" w:styleId="FootnoteReference">
    <w:name w:val="footnote reference"/>
    <w:semiHidden/>
    <w:rsid w:val="00FC6E34"/>
    <w:rPr>
      <w:vertAlign w:val="superscript"/>
    </w:rPr>
  </w:style>
  <w:style w:type="character" w:styleId="EndnoteReference">
    <w:name w:val="endnote reference"/>
    <w:semiHidden/>
    <w:rsid w:val="00FC6E34"/>
    <w:rPr>
      <w:vertAlign w:val="superscript"/>
    </w:rPr>
  </w:style>
  <w:style w:type="paragraph" w:customStyle="1" w:styleId="Ttulodecaptulo">
    <w:name w:val="Título de capítulo"/>
    <w:basedOn w:val="Header"/>
    <w:qFormat/>
    <w:rsid w:val="008927E6"/>
    <w:pPr>
      <w:numPr>
        <w:numId w:val="49"/>
      </w:numPr>
    </w:pPr>
    <w:rPr>
      <w:rFonts w:asciiTheme="majorHAnsi" w:hAnsiTheme="majorHAnsi"/>
      <w:b/>
      <w:sz w:val="28"/>
      <w:lang w:val="en-US"/>
    </w:rPr>
  </w:style>
  <w:style w:type="paragraph" w:customStyle="1" w:styleId="Ttulodeseessecundrias">
    <w:name w:val="Título de seções secundárias"/>
    <w:basedOn w:val="Header"/>
    <w:uiPriority w:val="1"/>
    <w:qFormat/>
    <w:rsid w:val="0011659F"/>
    <w:pPr>
      <w:numPr>
        <w:ilvl w:val="1"/>
        <w:numId w:val="49"/>
      </w:numPr>
    </w:pPr>
    <w:rPr>
      <w:rFonts w:asciiTheme="majorHAnsi" w:hAnsiTheme="majorHAnsi"/>
      <w:b/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6D39"/>
    <w:rPr>
      <w:lang w:val="es-ES" w:eastAsia="en-US"/>
    </w:rPr>
  </w:style>
  <w:style w:type="paragraph" w:customStyle="1" w:styleId="Texto">
    <w:name w:val="Texto"/>
    <w:basedOn w:val="Normal"/>
    <w:uiPriority w:val="2"/>
    <w:qFormat/>
    <w:rsid w:val="0011659F"/>
    <w:pPr>
      <w:ind w:firstLine="567"/>
      <w:jc w:val="both"/>
    </w:pPr>
    <w:rPr>
      <w:rFonts w:cs="Arial"/>
      <w:sz w:val="22"/>
      <w:lang w:val="en-US"/>
    </w:rPr>
  </w:style>
  <w:style w:type="paragraph" w:customStyle="1" w:styleId="Legendas">
    <w:name w:val="Legendas"/>
    <w:aliases w:val="rodapé,tabelas,quadros,ilustrações"/>
    <w:uiPriority w:val="3"/>
    <w:qFormat/>
    <w:rsid w:val="005D4C45"/>
    <w:rPr>
      <w:rFonts w:cs="Arial"/>
      <w:sz w:val="18"/>
      <w:lang w:val="es-ES" w:eastAsia="en-US"/>
    </w:rPr>
  </w:style>
  <w:style w:type="paragraph" w:customStyle="1" w:styleId="Imagem">
    <w:name w:val="Imagem"/>
    <w:aliases w:val="Tabela,Gráfico"/>
    <w:uiPriority w:val="4"/>
    <w:qFormat/>
    <w:rsid w:val="0011659F"/>
    <w:rPr>
      <w:rFonts w:cs="Arial"/>
      <w:lang w:val="en-US" w:eastAsia="en-US"/>
    </w:rPr>
  </w:style>
  <w:style w:type="paragraph" w:styleId="BalloonText">
    <w:name w:val="Balloon Text"/>
    <w:basedOn w:val="Normal"/>
    <w:semiHidden/>
    <w:rsid w:val="00F120A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uiPriority w:val="5"/>
    <w:qFormat/>
    <w:rsid w:val="00A81CCF"/>
    <w:pPr>
      <w:widowControl/>
      <w:autoSpaceDE w:val="0"/>
      <w:autoSpaceDN w:val="0"/>
      <w:adjustRightInd w:val="0"/>
      <w:spacing w:line="240" w:lineRule="auto"/>
      <w:ind w:firstLine="567"/>
    </w:pPr>
    <w:rPr>
      <w:rFonts w:ascii="Consolas" w:hAnsi="Consolas" w:cs="Arial"/>
      <w:szCs w:val="18"/>
      <w:lang w:val="en-US" w:eastAsia="pt-BR"/>
    </w:rPr>
  </w:style>
  <w:style w:type="character" w:styleId="FollowedHyperlink">
    <w:name w:val="FollowedHyperlink"/>
    <w:uiPriority w:val="99"/>
    <w:rsid w:val="00FC6E34"/>
    <w:rPr>
      <w:color w:val="800080"/>
      <w:u w:val="single"/>
    </w:rPr>
  </w:style>
  <w:style w:type="character" w:styleId="Hyperlink">
    <w:name w:val="Hyperlink"/>
    <w:uiPriority w:val="99"/>
    <w:unhideWhenUsed/>
    <w:rsid w:val="009D31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99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uiPriority w:val="18"/>
    <w:rsid w:val="0082299A"/>
    <w:pPr>
      <w:tabs>
        <w:tab w:val="center" w:pos="4252"/>
        <w:tab w:val="right" w:pos="8504"/>
      </w:tabs>
    </w:pPr>
  </w:style>
  <w:style w:type="table" w:styleId="TableGrid">
    <w:name w:val="Table Grid"/>
    <w:aliases w:val="Table AMCA"/>
    <w:basedOn w:val="TableNormal"/>
    <w:rsid w:val="00565001"/>
    <w:pPr>
      <w:widowControl w:val="0"/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sz w:val="24"/>
      </w:rPr>
    </w:tblStylePr>
  </w:style>
  <w:style w:type="character" w:styleId="PlaceholderText">
    <w:name w:val="Placeholder Text"/>
    <w:basedOn w:val="DefaultParagraphFont"/>
    <w:uiPriority w:val="99"/>
    <w:semiHidden/>
    <w:rsid w:val="00CC7669"/>
    <w:rPr>
      <w:color w:val="808080"/>
    </w:rPr>
  </w:style>
  <w:style w:type="numbering" w:customStyle="1" w:styleId="MultiLevelStyle0">
    <w:name w:val="MultiLevel Style"/>
    <w:uiPriority w:val="99"/>
    <w:rsid w:val="001729A3"/>
  </w:style>
  <w:style w:type="numbering" w:customStyle="1" w:styleId="MultilevelStyle">
    <w:name w:val="Multilevel Style"/>
    <w:uiPriority w:val="99"/>
    <w:rsid w:val="001729A3"/>
    <w:pPr>
      <w:numPr>
        <w:numId w:val="47"/>
      </w:numPr>
    </w:pPr>
  </w:style>
  <w:style w:type="numbering" w:customStyle="1" w:styleId="MultiLevelStyle1">
    <w:name w:val="MultiLevel Style1"/>
    <w:next w:val="MultiLevelStyle0"/>
    <w:uiPriority w:val="99"/>
    <w:rsid w:val="001729A3"/>
  </w:style>
  <w:style w:type="paragraph" w:styleId="ListParagraph">
    <w:name w:val="List Paragraph"/>
    <w:basedOn w:val="Normal"/>
    <w:uiPriority w:val="34"/>
    <w:qFormat/>
    <w:rsid w:val="0089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stor\Escritorio\enief\enief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U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A126B-B2FB-4EC0-B085-7D35EA8D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enief2004.dot</Template>
  <TotalTime>17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 FINITE ELEMENT IMPLEMENTATION WITH OPENCL</vt:lpstr>
      <vt:lpstr>Instructions for preparation and submission of papers for publication in the proceedings of XXXII Cilamce</vt:lpstr>
    </vt:vector>
  </TitlesOfParts>
  <Company>CIMEC</Company>
  <LinksUpToDate>false</LinksUpToDate>
  <CharactersWithSpaces>1313</CharactersWithSpaces>
  <SharedDoc>false</SharedDoc>
  <HLinks>
    <vt:vector size="24" baseType="variant">
      <vt:variant>
        <vt:i4>6553633</vt:i4>
      </vt:variant>
      <vt:variant>
        <vt:i4>33</vt:i4>
      </vt:variant>
      <vt:variant>
        <vt:i4>0</vt:i4>
      </vt:variant>
      <vt:variant>
        <vt:i4>5</vt:i4>
      </vt:variant>
      <vt:variant>
        <vt:lpwstr>http://www.acquacon.com.br/cilamce2011/en/</vt:lpwstr>
      </vt:variant>
      <vt:variant>
        <vt:lpwstr/>
      </vt:variant>
      <vt:variant>
        <vt:i4>6553633</vt:i4>
      </vt:variant>
      <vt:variant>
        <vt:i4>22</vt:i4>
      </vt:variant>
      <vt:variant>
        <vt:i4>0</vt:i4>
      </vt:variant>
      <vt:variant>
        <vt:i4>5</vt:i4>
      </vt:variant>
      <vt:variant>
        <vt:lpwstr>http://www.acquacon.com.br/cilamce2011/en/</vt:lpwstr>
      </vt:variant>
      <vt:variant>
        <vt:lpwstr/>
      </vt:variant>
      <vt:variant>
        <vt:i4>7667818</vt:i4>
      </vt:variant>
      <vt:variant>
        <vt:i4>3</vt:i4>
      </vt:variant>
      <vt:variant>
        <vt:i4>0</vt:i4>
      </vt:variant>
      <vt:variant>
        <vt:i4>5</vt:i4>
      </vt:variant>
      <vt:variant>
        <vt:lpwstr>http://www.uff.br/</vt:lpwstr>
      </vt:variant>
      <vt:variant>
        <vt:lpwstr/>
      </vt:variant>
      <vt:variant>
        <vt:i4>7012464</vt:i4>
      </vt:variant>
      <vt:variant>
        <vt:i4>0</vt:i4>
      </vt:variant>
      <vt:variant>
        <vt:i4>0</vt:i4>
      </vt:variant>
      <vt:variant>
        <vt:i4>5</vt:i4>
      </vt:variant>
      <vt:variant>
        <vt:lpwstr>http://www.tecgraf.puc-rio.br/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FINITE ELEMENT IMPLEMENTATION WITH OPENCL</dc:title>
  <dc:subject>Finite Element Implementation with OpenCL</dc:subject>
  <dc:creator>Francisco Paulo de Aboim</dc:creator>
  <cp:keywords>GPU computing, OpenCL, High Performance Computing, Parallel Finite Element Analysis</cp:keywords>
  <cp:lastModifiedBy>fpaboim</cp:lastModifiedBy>
  <cp:revision>3</cp:revision>
  <cp:lastPrinted>2011-07-06T21:06:00Z</cp:lastPrinted>
  <dcterms:created xsi:type="dcterms:W3CDTF">2012-08-29T20:27:00Z</dcterms:created>
  <dcterms:modified xsi:type="dcterms:W3CDTF">2012-08-29T20:44:00Z</dcterms:modified>
  <cp:category>Papers</cp:category>
</cp:coreProperties>
</file>